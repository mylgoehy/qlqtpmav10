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39A6A" w14:textId="77777777" w:rsidR="00D312E0" w:rsidRDefault="00D312E0" w:rsidP="00D312E0">
      <w:pPr>
        <w:jc w:val="center"/>
        <w:rPr>
          <w:rFonts w:ascii="Times New Roman" w:hAnsi="Times New Roman"/>
          <w:sz w:val="46"/>
        </w:rPr>
      </w:pPr>
      <w:r w:rsidRPr="00897BAD">
        <w:rPr>
          <w:rFonts w:ascii="Times New Roman" w:hAnsi="Times New Roman"/>
          <w:sz w:val="46"/>
        </w:rPr>
        <w:t>Biên Bản Họp Nhóm Lớn Lần 1</w:t>
      </w:r>
    </w:p>
    <w:p w14:paraId="4E978702" w14:textId="77777777" w:rsidR="00D312E0" w:rsidRDefault="00D312E0" w:rsidP="00D312E0">
      <w:pPr>
        <w:tabs>
          <w:tab w:val="left" w:pos="246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Ngày 08/04/2010</w:t>
      </w:r>
    </w:p>
    <w:p w14:paraId="262341E7" w14:textId="77777777" w:rsidR="00D312E0" w:rsidRPr="00D312E0" w:rsidRDefault="00D312E0" w:rsidP="00D312E0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Thành viên tham gia :</w:t>
      </w:r>
    </w:p>
    <w:p w14:paraId="31A3FD28" w14:textId="77777777" w:rsidR="00D312E0" w:rsidRPr="00D312E0" w:rsidRDefault="00D312E0" w:rsidP="00D312E0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Phan Lê Huỳnh</w:t>
      </w:r>
      <w:r>
        <w:rPr>
          <w:rFonts w:ascii="Times New Roman" w:hAnsi="Times New Roman"/>
          <w:sz w:val="28"/>
          <w:szCs w:val="28"/>
        </w:rPr>
        <w:t xml:space="preserve"> (đại diện nhóm 11)</w:t>
      </w:r>
    </w:p>
    <w:p w14:paraId="7B33B0E2" w14:textId="77777777" w:rsidR="00D312E0" w:rsidRDefault="00D312E0" w:rsidP="00D312E0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Trần Đức Duy</w:t>
      </w:r>
      <w:r>
        <w:rPr>
          <w:rFonts w:ascii="Times New Roman" w:hAnsi="Times New Roman"/>
          <w:sz w:val="28"/>
          <w:szCs w:val="28"/>
        </w:rPr>
        <w:t xml:space="preserve"> (đại diện nhóm 12)</w:t>
      </w:r>
    </w:p>
    <w:p w14:paraId="0915C7A4" w14:textId="77777777" w:rsidR="00D312E0" w:rsidRDefault="00D312E0" w:rsidP="00D312E0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Đặng Hoài Ninh (đại diện nhóm 13)</w:t>
      </w:r>
    </w:p>
    <w:p w14:paraId="23988385" w14:textId="77777777" w:rsidR="00D312E0" w:rsidRDefault="00D312E0" w:rsidP="00D312E0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Nguyễn Văn Hiếu</w:t>
      </w:r>
      <w:r>
        <w:rPr>
          <w:rFonts w:ascii="Times New Roman" w:hAnsi="Times New Roman"/>
          <w:sz w:val="28"/>
          <w:szCs w:val="28"/>
        </w:rPr>
        <w:t xml:space="preserve"> (đại diện nhóm 14)</w:t>
      </w:r>
    </w:p>
    <w:p w14:paraId="2CFA4DD9" w14:textId="77777777" w:rsidR="00D312E0" w:rsidRPr="00AD4337" w:rsidRDefault="00D312E0" w:rsidP="00D312E0">
      <w:pPr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D312E0">
        <w:rPr>
          <w:rFonts w:ascii="Times New Roman" w:hAnsi="Times New Roman"/>
          <w:sz w:val="28"/>
          <w:szCs w:val="28"/>
        </w:rPr>
        <w:t>Hà Thanh Tuấn</w:t>
      </w:r>
      <w:r>
        <w:rPr>
          <w:rFonts w:ascii="Times New Roman" w:hAnsi="Times New Roman"/>
          <w:sz w:val="28"/>
          <w:szCs w:val="28"/>
        </w:rPr>
        <w:t xml:space="preserve"> (PM)</w:t>
      </w:r>
    </w:p>
    <w:p w14:paraId="19895114" w14:textId="77777777" w:rsidR="00D312E0" w:rsidRPr="00D312E0" w:rsidRDefault="00D312E0" w:rsidP="00D312E0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Thời gian :</w:t>
      </w:r>
    </w:p>
    <w:p w14:paraId="43F83E89" w14:textId="77777777" w:rsidR="00D312E0" w:rsidRDefault="00D312E0" w:rsidP="00D312E0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Từ </w:t>
      </w:r>
      <w:r w:rsidR="00AD4337">
        <w:rPr>
          <w:rFonts w:ascii="Times New Roman" w:hAnsi="Times New Roman"/>
          <w:sz w:val="28"/>
          <w:szCs w:val="28"/>
        </w:rPr>
        <w:t xml:space="preserve"> 8h30</w:t>
      </w:r>
      <w:r>
        <w:rPr>
          <w:rFonts w:ascii="Times New Roman" w:hAnsi="Times New Roman"/>
          <w:sz w:val="28"/>
          <w:szCs w:val="28"/>
        </w:rPr>
        <w:t xml:space="preserve"> đến </w:t>
      </w:r>
      <w:r w:rsidR="00AD4337">
        <w:rPr>
          <w:rFonts w:ascii="Times New Roman" w:hAnsi="Times New Roman"/>
          <w:sz w:val="28"/>
          <w:szCs w:val="28"/>
        </w:rPr>
        <w:t>10h30 tại sảnh nhà I</w:t>
      </w:r>
    </w:p>
    <w:p w14:paraId="2583F88B" w14:textId="77777777" w:rsidR="00D312E0" w:rsidRPr="00D312E0" w:rsidRDefault="00D312E0" w:rsidP="00D312E0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D312E0">
        <w:rPr>
          <w:rFonts w:ascii="Times New Roman" w:hAnsi="Times New Roman"/>
          <w:b/>
          <w:sz w:val="28"/>
          <w:szCs w:val="28"/>
        </w:rPr>
        <w:t>Nội dung họp :</w:t>
      </w:r>
      <w:r w:rsidR="00AD4337">
        <w:rPr>
          <w:rFonts w:ascii="Times New Roman" w:hAnsi="Times New Roman"/>
          <w:b/>
          <w:sz w:val="28"/>
          <w:szCs w:val="28"/>
        </w:rPr>
        <w:t xml:space="preserve"> </w:t>
      </w:r>
      <w:r w:rsidR="00AD4337" w:rsidRPr="00AD4337">
        <w:rPr>
          <w:rFonts w:ascii="Times New Roman" w:hAnsi="Times New Roman"/>
          <w:b/>
          <w:i/>
          <w:sz w:val="28"/>
          <w:szCs w:val="28"/>
        </w:rPr>
        <w:t>phân chia công việc cho Sprint Backlog 1</w:t>
      </w:r>
    </w:p>
    <w:p w14:paraId="52E2C01E" w14:textId="77777777" w:rsidR="00D312E0" w:rsidRDefault="00AD4337" w:rsidP="00D312E0">
      <w:pPr>
        <w:ind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Phân chia công việc cho các nhóm, nhóm trưởng của từng nhóm nhỏ sẽ phân chia công việc lại cho nhóm của mình. Cụ thể :</w:t>
      </w:r>
    </w:p>
    <w:p w14:paraId="5FF10DA5" w14:textId="77777777" w:rsidR="00AD4337" w:rsidRPr="00AD4337" w:rsidRDefault="00AD4337" w:rsidP="00AD4337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  <w:lang w:val="en-GB"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11 : </w:t>
      </w:r>
      <w:r w:rsidRPr="00AD4337">
        <w:rPr>
          <w:rFonts w:ascii="Times New Roman" w:hAnsi="Times New Roman"/>
          <w:sz w:val="28"/>
          <w:szCs w:val="28"/>
          <w:lang w:val="en-GB" w:eastAsia="en-GB"/>
        </w:rPr>
        <w:t>Thiết kế sơ lược cơ sở dữ liệu và xây dựng các proceduce</w:t>
      </w:r>
      <w:r>
        <w:rPr>
          <w:rFonts w:ascii="Times New Roman" w:hAnsi="Times New Roman"/>
          <w:sz w:val="28"/>
          <w:szCs w:val="28"/>
          <w:lang w:val="en-GB" w:eastAsia="en-GB"/>
        </w:rPr>
        <w:t xml:space="preserve"> trong CSDL.</w:t>
      </w:r>
    </w:p>
    <w:p w14:paraId="3DA56F79" w14:textId="77777777" w:rsidR="00AD4337" w:rsidRPr="00AD4337" w:rsidRDefault="00AD4337" w:rsidP="00AD4337">
      <w:pPr>
        <w:pStyle w:val="ListParagraph"/>
        <w:numPr>
          <w:ilvl w:val="2"/>
          <w:numId w:val="4"/>
        </w:numPr>
        <w:tabs>
          <w:tab w:val="left" w:pos="1418"/>
          <w:tab w:val="left" w:pos="1701"/>
          <w:tab w:val="left" w:pos="1843"/>
        </w:tabs>
        <w:rPr>
          <w:rFonts w:ascii="Times New Roman" w:hAnsi="Times New Roman"/>
          <w:sz w:val="28"/>
          <w:szCs w:val="28"/>
          <w:lang w:val="en-GB"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12 : </w:t>
      </w:r>
      <w:r w:rsidRPr="00AD4337">
        <w:rPr>
          <w:rFonts w:ascii="Times New Roman" w:hAnsi="Times New Roman"/>
          <w:sz w:val="28"/>
          <w:szCs w:val="28"/>
          <w:lang w:val="en-GB" w:eastAsia="en-GB"/>
        </w:rPr>
        <w:t>Thu thập và phân tích yêu cầu và thiết kế user case</w:t>
      </w:r>
    </w:p>
    <w:p w14:paraId="0EB24A74" w14:textId="77777777" w:rsidR="00AD4337" w:rsidRPr="00AD4337" w:rsidRDefault="00AD4337" w:rsidP="00AD4337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  <w:lang w:val="en-GB"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13 : </w:t>
      </w:r>
      <w:r w:rsidRPr="00AD4337">
        <w:rPr>
          <w:rFonts w:ascii="Times New Roman" w:hAnsi="Times New Roman"/>
          <w:sz w:val="28"/>
          <w:szCs w:val="28"/>
          <w:lang w:val="en-GB" w:eastAsia="en-GB"/>
        </w:rPr>
        <w:t>Nhập liệu bước đầu (sách giáo khoa vào word, 8 bài đầu) và thiết kế giao diện cơ bản ban đầu</w:t>
      </w:r>
    </w:p>
    <w:p w14:paraId="68DF0148" w14:textId="77777777" w:rsidR="00AD4337" w:rsidRPr="00AD4337" w:rsidRDefault="00AD4337" w:rsidP="00AD4337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  <w:lang w:val="en-GB"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14 : </w:t>
      </w:r>
      <w:r w:rsidRPr="00AD4337">
        <w:rPr>
          <w:rFonts w:ascii="Times New Roman" w:hAnsi="Times New Roman"/>
          <w:sz w:val="28"/>
          <w:szCs w:val="28"/>
          <w:lang w:val="en-GB" w:eastAsia="en-GB"/>
        </w:rPr>
        <w:t>Nhập liệu bước đầu (sách giáo khoa vào word, 8 bài sau) và thiết kế Feature</w:t>
      </w:r>
    </w:p>
    <w:p w14:paraId="4E410963" w14:textId="77777777" w:rsidR="00AD4337" w:rsidRDefault="00AD4337" w:rsidP="00AD4337">
      <w:pPr>
        <w:pStyle w:val="ListParagraph"/>
        <w:numPr>
          <w:ilvl w:val="2"/>
          <w:numId w:val="4"/>
        </w:numPr>
        <w:rPr>
          <w:rFonts w:ascii="Times New Roman" w:hAnsi="Times New Roman"/>
          <w:sz w:val="28"/>
          <w:szCs w:val="28"/>
          <w:lang w:val="en-GB" w:eastAsia="en-GB"/>
        </w:rPr>
      </w:pPr>
      <w:r w:rsidRPr="00AD4337">
        <w:rPr>
          <w:rFonts w:ascii="Times New Roman" w:hAnsi="Times New Roman"/>
          <w:sz w:val="28"/>
          <w:szCs w:val="28"/>
        </w:rPr>
        <w:t xml:space="preserve">Nhóm 15 : </w:t>
      </w:r>
      <w:r w:rsidRPr="00AD4337">
        <w:rPr>
          <w:rFonts w:ascii="Times New Roman" w:hAnsi="Times New Roman"/>
          <w:sz w:val="28"/>
          <w:szCs w:val="28"/>
          <w:lang w:val="en-GB" w:eastAsia="en-GB"/>
        </w:rPr>
        <w:t>Lập chuẩn coding (coding standard)</w:t>
      </w:r>
    </w:p>
    <w:p w14:paraId="3011F9D3" w14:textId="77777777" w:rsidR="00AD4337" w:rsidRPr="00AD4337" w:rsidRDefault="00AD4337" w:rsidP="00AD4337">
      <w:pPr>
        <w:pStyle w:val="ListParagraph"/>
        <w:ind w:left="2160"/>
        <w:rPr>
          <w:rFonts w:ascii="Times New Roman" w:hAnsi="Times New Roman"/>
          <w:sz w:val="28"/>
          <w:szCs w:val="28"/>
          <w:lang w:val="en-GB" w:eastAsia="en-GB"/>
        </w:rPr>
      </w:pPr>
    </w:p>
    <w:p w14:paraId="3CA9EBD8" w14:textId="77777777" w:rsidR="00AD4337" w:rsidRPr="00AD4337" w:rsidRDefault="00AD4337" w:rsidP="00AD4337">
      <w:pPr>
        <w:jc w:val="right"/>
        <w:rPr>
          <w:rFonts w:ascii="Times New Roman" w:hAnsi="Times New Roman"/>
          <w:b/>
          <w:sz w:val="28"/>
          <w:szCs w:val="28"/>
        </w:rPr>
      </w:pPr>
      <w:r w:rsidRPr="00AD4337">
        <w:rPr>
          <w:rFonts w:ascii="Times New Roman" w:hAnsi="Times New Roman"/>
          <w:b/>
          <w:sz w:val="28"/>
          <w:szCs w:val="28"/>
        </w:rPr>
        <w:t>Người lập biên bản</w:t>
      </w:r>
    </w:p>
    <w:p w14:paraId="328A6273" w14:textId="4C111DDB" w:rsidR="00AD4337" w:rsidRPr="00897BAD" w:rsidRDefault="00AD4337" w:rsidP="006234C4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Huỳnh Hữu Có</w:t>
      </w:r>
      <w:bookmarkStart w:id="0" w:name="_GoBack"/>
      <w:bookmarkEnd w:id="0"/>
    </w:p>
    <w:p w14:paraId="01EF9AB7" w14:textId="77777777" w:rsidR="00806211" w:rsidRDefault="00806211"/>
    <w:sectPr w:rsidR="0080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C16"/>
    <w:multiLevelType w:val="hybridMultilevel"/>
    <w:tmpl w:val="87CAB9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9844284"/>
    <w:multiLevelType w:val="hybridMultilevel"/>
    <w:tmpl w:val="2B70B91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C0C721C"/>
    <w:multiLevelType w:val="hybridMultilevel"/>
    <w:tmpl w:val="2666A14C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8913C7"/>
    <w:multiLevelType w:val="hybridMultilevel"/>
    <w:tmpl w:val="D534E7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CA"/>
    <w:rsid w:val="0008009D"/>
    <w:rsid w:val="000E6FCA"/>
    <w:rsid w:val="001D0192"/>
    <w:rsid w:val="002226E7"/>
    <w:rsid w:val="006234C4"/>
    <w:rsid w:val="00806211"/>
    <w:rsid w:val="00AD4337"/>
    <w:rsid w:val="00D3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A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E0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E0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Informer 2010's Blog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Informer 2010</dc:creator>
  <cp:lastModifiedBy>The Informer 2010</cp:lastModifiedBy>
  <cp:revision>3</cp:revision>
  <dcterms:created xsi:type="dcterms:W3CDTF">2010-06-02T17:27:00Z</dcterms:created>
  <dcterms:modified xsi:type="dcterms:W3CDTF">2010-06-02T17:27:00Z</dcterms:modified>
</cp:coreProperties>
</file>